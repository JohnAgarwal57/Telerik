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 xml:space="preserve">Your task is to implement a SPA application using </w:t>
      </w:r>
      <w:proofErr w:type="spellStart"/>
      <w:r>
        <w:t>AngularJS</w:t>
      </w:r>
      <w:proofErr w:type="spellEnd"/>
      <w:r>
        <w:t xml:space="preserve">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2"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3" w:history="1">
        <w:r w:rsidRPr="00402D56">
          <w:rPr>
            <w:rStyle w:val="Hyperlink"/>
          </w:rPr>
          <w:t>http://spa2014.bgcoder.com/Help</w:t>
        </w:r>
      </w:hyperlink>
      <w:r>
        <w:t xml:space="preserve"> </w:t>
      </w:r>
    </w:p>
    <w:p w:rsidR="00E66419" w:rsidRDefault="00E66419" w:rsidP="00E66419">
      <w:r>
        <w:t xml:space="preserve">The REST API server is also open sourced at </w:t>
      </w:r>
      <w:proofErr w:type="spellStart"/>
      <w:r>
        <w:t>GitHub</w:t>
      </w:r>
      <w:proofErr w:type="spellEnd"/>
      <w:r>
        <w:t xml:space="preserve">: </w:t>
      </w:r>
      <w:hyperlink r:id="rId14" w:history="1">
        <w:r w:rsidR="00F911C5" w:rsidRPr="00E55B6A">
          <w:rPr>
            <w:rStyle w:val="Hyperlink"/>
          </w:rPr>
          <w:t>https://github.com/NikolayKostov-IvayloKenov/TripExchangeSystem</w:t>
        </w:r>
      </w:hyperlink>
    </w:p>
    <w:p w:rsidR="00F911C5" w:rsidRDefault="00F911C5" w:rsidP="00E66419">
      <w:r>
        <w:t>You can also find “</w:t>
      </w:r>
      <w:proofErr w:type="spellStart"/>
      <w:r w:rsidRPr="00F911C5">
        <w:rPr>
          <w:i/>
        </w:rPr>
        <w:t>Postman.requests.json</w:t>
      </w:r>
      <w:proofErr w:type="spellEnd"/>
      <w:r>
        <w:t>” file that contains most of the requests exported from Postman. You can use it for debugging.</w:t>
      </w:r>
    </w:p>
    <w:p w:rsidR="00E66419" w:rsidRDefault="00E66419" w:rsidP="00E66419">
      <w:pPr>
        <w:pStyle w:val="Heading1"/>
      </w:pPr>
      <w:proofErr w:type="spellStart"/>
      <w:r>
        <w:t>AngularJS</w:t>
      </w:r>
      <w:proofErr w:type="spellEnd"/>
      <w:r>
        <w:t xml:space="preserve">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Pr="00C87C79" w:rsidRDefault="00E66419" w:rsidP="00E66419">
      <w:pPr>
        <w:numPr>
          <w:ilvl w:val="0"/>
          <w:numId w:val="1"/>
        </w:numPr>
        <w:spacing w:before="120" w:after="120" w:line="240" w:lineRule="auto"/>
        <w:jc w:val="both"/>
        <w:rPr>
          <w:color w:val="0070C0"/>
        </w:rPr>
      </w:pPr>
      <w:r w:rsidRPr="00C87C79">
        <w:rPr>
          <w:color w:val="0070C0"/>
        </w:rPr>
        <w:t>#/</w:t>
      </w:r>
    </w:p>
    <w:p w:rsidR="00E66419" w:rsidRPr="00C87C79" w:rsidRDefault="00E66419" w:rsidP="00E66419">
      <w:pPr>
        <w:numPr>
          <w:ilvl w:val="1"/>
          <w:numId w:val="1"/>
        </w:numPr>
        <w:spacing w:before="120" w:after="120" w:line="240" w:lineRule="auto"/>
        <w:jc w:val="both"/>
        <w:rPr>
          <w:color w:val="0070C0"/>
        </w:rPr>
      </w:pPr>
      <w:r w:rsidRPr="00C87C79">
        <w:rPr>
          <w:color w:val="0070C0"/>
        </w:rPr>
        <w:t>Shows the home page</w:t>
      </w:r>
    </w:p>
    <w:p w:rsidR="00E66419" w:rsidRPr="00C87C79" w:rsidRDefault="00E66419" w:rsidP="00E66419">
      <w:pPr>
        <w:numPr>
          <w:ilvl w:val="1"/>
          <w:numId w:val="1"/>
        </w:numPr>
        <w:spacing w:before="120" w:after="120" w:line="240" w:lineRule="auto"/>
        <w:jc w:val="both"/>
        <w:rPr>
          <w:color w:val="0070C0"/>
        </w:rPr>
      </w:pPr>
      <w:r w:rsidRPr="00C87C79">
        <w:rPr>
          <w:color w:val="0070C0"/>
        </w:rPr>
        <w:t>Shows latest 10 available trips</w:t>
      </w:r>
    </w:p>
    <w:p w:rsidR="00E66419" w:rsidRPr="00C87C79" w:rsidRDefault="00E66419" w:rsidP="00E66419">
      <w:pPr>
        <w:numPr>
          <w:ilvl w:val="1"/>
          <w:numId w:val="1"/>
        </w:numPr>
        <w:spacing w:before="120" w:after="120" w:line="240" w:lineRule="auto"/>
        <w:jc w:val="both"/>
        <w:rPr>
          <w:color w:val="0070C0"/>
        </w:rPr>
      </w:pPr>
      <w:r w:rsidRPr="00C87C79">
        <w:rPr>
          <w:color w:val="0070C0"/>
        </w:rPr>
        <w:t>Shows last 10 registered drivers</w:t>
      </w:r>
    </w:p>
    <w:p w:rsidR="00E66419" w:rsidRPr="00C87C79" w:rsidRDefault="00E66419" w:rsidP="00E66419">
      <w:pPr>
        <w:numPr>
          <w:ilvl w:val="1"/>
          <w:numId w:val="1"/>
        </w:numPr>
        <w:spacing w:before="120" w:after="120" w:line="240" w:lineRule="auto"/>
        <w:jc w:val="both"/>
        <w:rPr>
          <w:color w:val="0070C0"/>
        </w:rPr>
      </w:pPr>
      <w:r w:rsidRPr="00C87C79">
        <w:rPr>
          <w:color w:val="0070C0"/>
        </w:rPr>
        <w:t>Shows statistics for the trips and drivers (you should cache these statistics on the client until next refresh of the application)</w:t>
      </w:r>
    </w:p>
    <w:p w:rsidR="00E66419" w:rsidRPr="00C87C79" w:rsidRDefault="00E66419" w:rsidP="00E66419">
      <w:pPr>
        <w:numPr>
          <w:ilvl w:val="1"/>
          <w:numId w:val="1"/>
        </w:numPr>
        <w:spacing w:before="120" w:after="120" w:line="240" w:lineRule="auto"/>
        <w:jc w:val="both"/>
        <w:rPr>
          <w:color w:val="0070C0"/>
        </w:rPr>
      </w:pPr>
      <w:r w:rsidRPr="00C87C79">
        <w:rPr>
          <w:color w:val="0070C0"/>
        </w:rPr>
        <w:t>Shows register and login (or logged user, if any)</w:t>
      </w:r>
    </w:p>
    <w:p w:rsidR="00E66419" w:rsidRPr="00C87C79" w:rsidRDefault="00E66419" w:rsidP="00E66419">
      <w:pPr>
        <w:numPr>
          <w:ilvl w:val="1"/>
          <w:numId w:val="1"/>
        </w:numPr>
        <w:spacing w:before="120" w:after="120" w:line="240" w:lineRule="auto"/>
        <w:jc w:val="both"/>
        <w:rPr>
          <w:color w:val="0070C0"/>
        </w:rPr>
      </w:pPr>
      <w:r w:rsidRPr="00C87C79">
        <w:rPr>
          <w:color w:val="0070C0"/>
        </w:rPr>
        <w:lastRenderedPageBreak/>
        <w:t>Shows links to trips and drivers pages</w:t>
      </w:r>
    </w:p>
    <w:p w:rsidR="00E66419" w:rsidRPr="00C87C79" w:rsidRDefault="00E66419" w:rsidP="00E66419">
      <w:pPr>
        <w:numPr>
          <w:ilvl w:val="1"/>
          <w:numId w:val="1"/>
        </w:numPr>
        <w:spacing w:before="120" w:after="120" w:line="240" w:lineRule="auto"/>
        <w:jc w:val="both"/>
        <w:rPr>
          <w:color w:val="0070C0"/>
        </w:rPr>
      </w:pPr>
      <w:r w:rsidRPr="00C87C79">
        <w:rPr>
          <w:color w:val="0070C0"/>
        </w:rPr>
        <w:t>Public</w:t>
      </w:r>
    </w:p>
    <w:p w:rsidR="00E66419" w:rsidRPr="004952FE" w:rsidRDefault="00E66419" w:rsidP="00E66419">
      <w:pPr>
        <w:numPr>
          <w:ilvl w:val="0"/>
          <w:numId w:val="1"/>
        </w:numPr>
        <w:spacing w:before="120" w:after="120" w:line="240" w:lineRule="auto"/>
        <w:jc w:val="both"/>
        <w:rPr>
          <w:color w:val="0070C0"/>
        </w:rPr>
      </w:pPr>
      <w:r w:rsidRPr="004952FE">
        <w:rPr>
          <w:color w:val="0070C0"/>
        </w:rPr>
        <w:t>#/unauthorized</w:t>
      </w:r>
    </w:p>
    <w:p w:rsidR="00E66419" w:rsidRPr="004952FE" w:rsidRDefault="00E66419" w:rsidP="00E66419">
      <w:pPr>
        <w:numPr>
          <w:ilvl w:val="1"/>
          <w:numId w:val="1"/>
        </w:numPr>
        <w:spacing w:before="120" w:after="120" w:line="240" w:lineRule="auto"/>
        <w:jc w:val="both"/>
        <w:rPr>
          <w:color w:val="0070C0"/>
        </w:rPr>
      </w:pPr>
      <w:r w:rsidRPr="004952FE">
        <w:rPr>
          <w:color w:val="0070C0"/>
        </w:rPr>
        <w:t>This page should be used in case of unauthorized access to a part of the application</w:t>
      </w:r>
    </w:p>
    <w:p w:rsidR="00E66419" w:rsidRPr="004952FE" w:rsidRDefault="00E66419" w:rsidP="00E66419">
      <w:pPr>
        <w:numPr>
          <w:ilvl w:val="1"/>
          <w:numId w:val="1"/>
        </w:numPr>
        <w:spacing w:before="120" w:after="120" w:line="240" w:lineRule="auto"/>
        <w:jc w:val="both"/>
        <w:rPr>
          <w:color w:val="0070C0"/>
        </w:rPr>
      </w:pPr>
      <w:r w:rsidRPr="004952FE">
        <w:rPr>
          <w:color w:val="0070C0"/>
        </w:rPr>
        <w:t>Public</w:t>
      </w:r>
    </w:p>
    <w:p w:rsidR="00E66419" w:rsidRPr="003D618E" w:rsidRDefault="00E66419" w:rsidP="00E66419">
      <w:pPr>
        <w:numPr>
          <w:ilvl w:val="0"/>
          <w:numId w:val="1"/>
        </w:numPr>
        <w:spacing w:before="120" w:after="120" w:line="240" w:lineRule="auto"/>
        <w:jc w:val="both"/>
        <w:rPr>
          <w:color w:val="0070C0"/>
        </w:rPr>
      </w:pPr>
      <w:r w:rsidRPr="003D618E">
        <w:rPr>
          <w:color w:val="0070C0"/>
        </w:rPr>
        <w:t>#/register</w:t>
      </w:r>
    </w:p>
    <w:p w:rsidR="00E66419" w:rsidRPr="003D618E" w:rsidRDefault="00E66419" w:rsidP="00E66419">
      <w:pPr>
        <w:numPr>
          <w:ilvl w:val="1"/>
          <w:numId w:val="1"/>
        </w:numPr>
        <w:spacing w:before="120" w:after="120" w:line="240" w:lineRule="auto"/>
        <w:jc w:val="both"/>
        <w:rPr>
          <w:color w:val="0070C0"/>
        </w:rPr>
      </w:pPr>
      <w:r w:rsidRPr="003D618E">
        <w:rPr>
          <w:color w:val="0070C0"/>
        </w:rPr>
        <w:t>Should provide form for registering new user</w:t>
      </w:r>
    </w:p>
    <w:p w:rsidR="00E66419" w:rsidRPr="003D618E" w:rsidRDefault="00E66419" w:rsidP="00E66419">
      <w:pPr>
        <w:numPr>
          <w:ilvl w:val="1"/>
          <w:numId w:val="1"/>
        </w:numPr>
        <w:spacing w:before="120" w:after="120" w:line="240" w:lineRule="auto"/>
        <w:jc w:val="both"/>
        <w:rPr>
          <w:color w:val="0070C0"/>
        </w:rPr>
      </w:pPr>
      <w:r w:rsidRPr="003D618E">
        <w:rPr>
          <w:color w:val="0070C0"/>
        </w:rPr>
        <w:t>The user should be able to choose whether he is driver or not. If the user chooses he/she is a driver, he/she should provide a car name</w:t>
      </w:r>
    </w:p>
    <w:p w:rsidR="00E66419" w:rsidRPr="00C87C79" w:rsidRDefault="00E66419" w:rsidP="00E66419">
      <w:pPr>
        <w:numPr>
          <w:ilvl w:val="1"/>
          <w:numId w:val="1"/>
        </w:numPr>
        <w:spacing w:before="120" w:after="120" w:line="240" w:lineRule="auto"/>
        <w:jc w:val="both"/>
        <w:rPr>
          <w:color w:val="0070C0"/>
        </w:rPr>
      </w:pPr>
      <w:r w:rsidRPr="00C87C79">
        <w:rPr>
          <w:color w:val="0070C0"/>
        </w:rPr>
        <w:t>Validate the fields as much as possible on the form</w:t>
      </w:r>
    </w:p>
    <w:p w:rsidR="00E66419" w:rsidRPr="003D618E" w:rsidRDefault="00E66419" w:rsidP="00E66419">
      <w:pPr>
        <w:numPr>
          <w:ilvl w:val="1"/>
          <w:numId w:val="1"/>
        </w:numPr>
        <w:spacing w:before="120" w:after="120" w:line="240" w:lineRule="auto"/>
        <w:jc w:val="both"/>
        <w:rPr>
          <w:color w:val="0070C0"/>
        </w:rPr>
      </w:pPr>
      <w:r w:rsidRPr="003D618E">
        <w:rPr>
          <w:color w:val="0070C0"/>
        </w:rPr>
        <w:t>Should redirect to the home page after successful registration</w:t>
      </w:r>
    </w:p>
    <w:p w:rsidR="00E66419" w:rsidRPr="003D618E" w:rsidRDefault="00E66419" w:rsidP="00E66419">
      <w:pPr>
        <w:numPr>
          <w:ilvl w:val="1"/>
          <w:numId w:val="1"/>
        </w:numPr>
        <w:spacing w:before="120" w:after="120" w:line="240" w:lineRule="auto"/>
        <w:jc w:val="both"/>
        <w:rPr>
          <w:color w:val="0070C0"/>
        </w:rPr>
      </w:pPr>
      <w:r w:rsidRPr="003D618E">
        <w:rPr>
          <w:color w:val="0070C0"/>
        </w:rPr>
        <w:t>Public</w:t>
      </w:r>
    </w:p>
    <w:p w:rsidR="00E66419" w:rsidRPr="004952FE" w:rsidRDefault="00E66419" w:rsidP="00E66419">
      <w:pPr>
        <w:numPr>
          <w:ilvl w:val="0"/>
          <w:numId w:val="1"/>
        </w:numPr>
        <w:spacing w:before="120" w:after="120" w:line="240" w:lineRule="auto"/>
        <w:jc w:val="both"/>
        <w:rPr>
          <w:color w:val="0070C0"/>
        </w:rPr>
      </w:pPr>
      <w:r w:rsidRPr="004952FE">
        <w:rPr>
          <w:color w:val="0070C0"/>
        </w:rPr>
        <w:t>#/drivers (public part)</w:t>
      </w:r>
    </w:p>
    <w:p w:rsidR="00E66419" w:rsidRPr="004952FE" w:rsidRDefault="00E66419" w:rsidP="00E66419">
      <w:pPr>
        <w:numPr>
          <w:ilvl w:val="1"/>
          <w:numId w:val="1"/>
        </w:numPr>
        <w:spacing w:before="120" w:after="120" w:line="240" w:lineRule="auto"/>
        <w:jc w:val="both"/>
        <w:rPr>
          <w:color w:val="0070C0"/>
        </w:rPr>
      </w:pPr>
      <w:r w:rsidRPr="004952FE">
        <w:rPr>
          <w:color w:val="0070C0"/>
        </w:rPr>
        <w:t>Should show last 10 registered drivers with their upcoming trips and total trips in the system</w:t>
      </w:r>
    </w:p>
    <w:p w:rsidR="00E66419" w:rsidRPr="004952FE" w:rsidRDefault="00E66419" w:rsidP="00E66419">
      <w:pPr>
        <w:numPr>
          <w:ilvl w:val="1"/>
          <w:numId w:val="1"/>
        </w:numPr>
        <w:spacing w:before="120" w:after="120" w:line="240" w:lineRule="auto"/>
        <w:jc w:val="both"/>
        <w:rPr>
          <w:color w:val="0070C0"/>
        </w:rPr>
      </w:pPr>
      <w:r w:rsidRPr="004952FE">
        <w:rPr>
          <w:color w:val="0070C0"/>
        </w:rPr>
        <w:t>Public</w:t>
      </w:r>
    </w:p>
    <w:p w:rsidR="00E66419" w:rsidRPr="00F95A51" w:rsidRDefault="00E66419" w:rsidP="00E66419">
      <w:pPr>
        <w:numPr>
          <w:ilvl w:val="0"/>
          <w:numId w:val="1"/>
        </w:numPr>
        <w:spacing w:before="120" w:after="120" w:line="240" w:lineRule="auto"/>
        <w:jc w:val="both"/>
        <w:rPr>
          <w:color w:val="0070C0"/>
        </w:rPr>
      </w:pPr>
      <w:r w:rsidRPr="00F95A51">
        <w:rPr>
          <w:color w:val="0070C0"/>
        </w:rPr>
        <w:t>#/trips (public part)</w:t>
      </w:r>
      <w:r w:rsidR="004952FE" w:rsidRPr="00F95A51">
        <w:rPr>
          <w:color w:val="0070C0"/>
        </w:rPr>
        <w:tab/>
      </w:r>
    </w:p>
    <w:p w:rsidR="00E66419" w:rsidRPr="00F95A51" w:rsidRDefault="00E66419" w:rsidP="00E66419">
      <w:pPr>
        <w:numPr>
          <w:ilvl w:val="1"/>
          <w:numId w:val="1"/>
        </w:numPr>
        <w:spacing w:before="120" w:after="120" w:line="240" w:lineRule="auto"/>
        <w:jc w:val="both"/>
        <w:rPr>
          <w:color w:val="0070C0"/>
        </w:rPr>
      </w:pPr>
      <w:r w:rsidRPr="00F95A51">
        <w:rPr>
          <w:color w:val="0070C0"/>
        </w:rPr>
        <w:t>Should show latest 10 upcoming trips with their driver name, from and to cities and departure time.</w:t>
      </w:r>
    </w:p>
    <w:p w:rsidR="00E66419" w:rsidRPr="00F95A51" w:rsidRDefault="00E66419" w:rsidP="00E66419">
      <w:pPr>
        <w:numPr>
          <w:ilvl w:val="1"/>
          <w:numId w:val="1"/>
        </w:numPr>
        <w:spacing w:before="120" w:after="120" w:line="240" w:lineRule="auto"/>
        <w:jc w:val="both"/>
        <w:rPr>
          <w:color w:val="0070C0"/>
        </w:rPr>
      </w:pPr>
      <w:r w:rsidRPr="00F95A51">
        <w:rPr>
          <w:color w:val="0070C0"/>
        </w:rPr>
        <w:t>Public</w:t>
      </w:r>
    </w:p>
    <w:p w:rsidR="00E66419" w:rsidRPr="004952FE" w:rsidRDefault="00E66419" w:rsidP="00E66419">
      <w:pPr>
        <w:numPr>
          <w:ilvl w:val="0"/>
          <w:numId w:val="1"/>
        </w:numPr>
        <w:spacing w:before="120" w:after="120" w:line="240" w:lineRule="auto"/>
        <w:jc w:val="both"/>
        <w:rPr>
          <w:color w:val="0070C0"/>
        </w:rPr>
      </w:pPr>
      <w:r w:rsidRPr="004952FE">
        <w:rPr>
          <w:color w:val="0070C0"/>
        </w:rPr>
        <w:t>#/drivers (private part)</w:t>
      </w:r>
    </w:p>
    <w:p w:rsidR="00E66419" w:rsidRPr="004952FE" w:rsidRDefault="00E66419" w:rsidP="00E66419">
      <w:pPr>
        <w:numPr>
          <w:ilvl w:val="1"/>
          <w:numId w:val="1"/>
        </w:numPr>
        <w:spacing w:before="120" w:after="120" w:line="240" w:lineRule="auto"/>
        <w:jc w:val="both"/>
        <w:rPr>
          <w:color w:val="0070C0"/>
        </w:rPr>
      </w:pPr>
      <w:r w:rsidRPr="004952FE">
        <w:rPr>
          <w:color w:val="0070C0"/>
        </w:rPr>
        <w:t>Should show pages of drivers (10 per page) and username filter</w:t>
      </w:r>
    </w:p>
    <w:p w:rsidR="00E66419" w:rsidRPr="004952FE" w:rsidRDefault="00E66419" w:rsidP="00E66419">
      <w:pPr>
        <w:numPr>
          <w:ilvl w:val="1"/>
          <w:numId w:val="1"/>
        </w:numPr>
        <w:spacing w:before="120" w:after="120" w:line="240" w:lineRule="auto"/>
        <w:jc w:val="both"/>
        <w:rPr>
          <w:color w:val="0070C0"/>
        </w:rPr>
      </w:pPr>
      <w:r w:rsidRPr="004952FE">
        <w:rPr>
          <w:color w:val="0070C0"/>
        </w:rPr>
        <w:t>Private</w:t>
      </w:r>
    </w:p>
    <w:p w:rsidR="00E66419" w:rsidRPr="00F95A51" w:rsidRDefault="00E66419" w:rsidP="00E66419">
      <w:pPr>
        <w:numPr>
          <w:ilvl w:val="0"/>
          <w:numId w:val="1"/>
        </w:numPr>
        <w:spacing w:before="120" w:after="120" w:line="240" w:lineRule="auto"/>
        <w:jc w:val="both"/>
        <w:rPr>
          <w:color w:val="0070C0"/>
        </w:rPr>
      </w:pPr>
      <w:r w:rsidRPr="00F95A51">
        <w:rPr>
          <w:color w:val="0070C0"/>
        </w:rPr>
        <w:t>#/drivers/:id (private part)</w:t>
      </w:r>
    </w:p>
    <w:p w:rsidR="00E66419" w:rsidRPr="00055FBC" w:rsidRDefault="00E66419" w:rsidP="00E66419">
      <w:pPr>
        <w:numPr>
          <w:ilvl w:val="1"/>
          <w:numId w:val="1"/>
        </w:numPr>
        <w:spacing w:before="120" w:after="120" w:line="240" w:lineRule="auto"/>
        <w:jc w:val="both"/>
        <w:rPr>
          <w:color w:val="0070C0"/>
        </w:rPr>
      </w:pPr>
      <w:r w:rsidRPr="00055FBC">
        <w:rPr>
          <w:color w:val="0070C0"/>
        </w:rPr>
        <w:t>Should show information about the driver with the provided id</w:t>
      </w:r>
    </w:p>
    <w:p w:rsidR="00E66419" w:rsidRPr="00055FBC" w:rsidRDefault="00E66419" w:rsidP="00E66419">
      <w:pPr>
        <w:numPr>
          <w:ilvl w:val="1"/>
          <w:numId w:val="1"/>
        </w:numPr>
        <w:spacing w:before="120" w:after="120" w:line="240" w:lineRule="auto"/>
        <w:jc w:val="both"/>
        <w:rPr>
          <w:color w:val="0070C0"/>
        </w:rPr>
      </w:pPr>
      <w:r w:rsidRPr="00055FBC">
        <w:rPr>
          <w:color w:val="0070C0"/>
        </w:rPr>
        <w:t>Should show the driver’s trips</w:t>
      </w:r>
    </w:p>
    <w:p w:rsidR="00E66419" w:rsidRPr="00055FBC" w:rsidRDefault="00E66419" w:rsidP="00E66419">
      <w:pPr>
        <w:numPr>
          <w:ilvl w:val="1"/>
          <w:numId w:val="1"/>
        </w:numPr>
        <w:spacing w:before="120" w:after="120" w:line="240" w:lineRule="auto"/>
        <w:jc w:val="both"/>
        <w:rPr>
          <w:color w:val="FF0000"/>
        </w:rPr>
      </w:pPr>
      <w:r w:rsidRPr="00055FBC">
        <w:rPr>
          <w:color w:val="FF0000"/>
        </w:rPr>
        <w:t>The driver’s trips should have client side filtering by only logged user trips and only selected driver trips</w:t>
      </w:r>
      <w:r w:rsidR="00055FBC" w:rsidRPr="00055FBC">
        <w:rPr>
          <w:color w:val="FF0000"/>
        </w:rPr>
        <w:t xml:space="preserve"> -</w:t>
      </w:r>
      <w:r w:rsidR="00055FBC" w:rsidRPr="00055FBC">
        <w:rPr>
          <w:color w:val="FF0000"/>
        </w:rPr>
        <w:tab/>
        <w:t>CUSTOM FILTER THIS</w:t>
      </w:r>
    </w:p>
    <w:p w:rsidR="00E66419" w:rsidRPr="00055FBC" w:rsidRDefault="00E66419" w:rsidP="00E66419">
      <w:pPr>
        <w:numPr>
          <w:ilvl w:val="1"/>
          <w:numId w:val="1"/>
        </w:numPr>
        <w:spacing w:before="120" w:after="120" w:line="240" w:lineRule="auto"/>
        <w:jc w:val="both"/>
        <w:rPr>
          <w:color w:val="0070C0"/>
        </w:rPr>
      </w:pPr>
      <w:r w:rsidRPr="00055FBC">
        <w:rPr>
          <w:color w:val="0070C0"/>
        </w:rPr>
        <w:t>The driver’s trips should have client side sorting options by from, to and descending departure time</w:t>
      </w:r>
    </w:p>
    <w:p w:rsidR="00E66419" w:rsidRPr="00055FBC" w:rsidRDefault="00E66419" w:rsidP="00E66419">
      <w:pPr>
        <w:numPr>
          <w:ilvl w:val="1"/>
          <w:numId w:val="1"/>
        </w:numPr>
        <w:spacing w:before="120" w:after="120" w:line="240" w:lineRule="auto"/>
        <w:jc w:val="both"/>
        <w:rPr>
          <w:color w:val="0070C0"/>
        </w:rPr>
      </w:pPr>
      <w:r w:rsidRPr="00055FBC">
        <w:rPr>
          <w:color w:val="0070C0"/>
        </w:rPr>
        <w:t>Private</w:t>
      </w:r>
    </w:p>
    <w:p w:rsidR="00E66419" w:rsidRDefault="00E66419" w:rsidP="00E66419">
      <w:pPr>
        <w:numPr>
          <w:ilvl w:val="0"/>
          <w:numId w:val="1"/>
        </w:numPr>
        <w:spacing w:before="120" w:after="120" w:line="240" w:lineRule="auto"/>
        <w:jc w:val="both"/>
      </w:pPr>
      <w:r>
        <w:t>#/trips (private part)</w:t>
      </w:r>
    </w:p>
    <w:p w:rsidR="00E66419" w:rsidRPr="0059038B" w:rsidRDefault="00E66419" w:rsidP="00E66419">
      <w:pPr>
        <w:numPr>
          <w:ilvl w:val="1"/>
          <w:numId w:val="1"/>
        </w:numPr>
        <w:spacing w:before="120" w:after="120" w:line="240" w:lineRule="auto"/>
        <w:jc w:val="both"/>
        <w:rPr>
          <w:color w:val="0070C0"/>
        </w:rPr>
      </w:pPr>
      <w:r w:rsidRPr="0059038B">
        <w:rPr>
          <w:color w:val="0070C0"/>
        </w:rPr>
        <w:t xml:space="preserve">Should show pages of trips </w:t>
      </w:r>
      <w:r w:rsidRPr="0059038B">
        <w:rPr>
          <w:color w:val="FF0000"/>
        </w:rPr>
        <w:t>(10 per page)</w:t>
      </w:r>
    </w:p>
    <w:p w:rsidR="00E66419" w:rsidRPr="00A36F7B" w:rsidRDefault="00E66419" w:rsidP="00E66419">
      <w:pPr>
        <w:numPr>
          <w:ilvl w:val="1"/>
          <w:numId w:val="1"/>
        </w:numPr>
        <w:spacing w:before="120" w:after="120" w:line="240" w:lineRule="auto"/>
        <w:jc w:val="both"/>
        <w:rPr>
          <w:color w:val="0070C0"/>
        </w:rPr>
      </w:pPr>
      <w:r w:rsidRPr="00A36F7B">
        <w:rPr>
          <w:color w:val="0070C0"/>
        </w:rPr>
        <w:t>Should give link to the create trip route</w:t>
      </w:r>
    </w:p>
    <w:p w:rsidR="00E66419" w:rsidRDefault="00E66419" w:rsidP="00E66419">
      <w:pPr>
        <w:numPr>
          <w:ilvl w:val="1"/>
          <w:numId w:val="1"/>
        </w:numPr>
        <w:spacing w:before="120" w:after="120" w:line="240" w:lineRule="auto"/>
        <w:jc w:val="both"/>
      </w:pPr>
      <w:r>
        <w:t>Trips should have server-side filters for including already finished trips and only current logged user’s trips</w:t>
      </w:r>
      <w:bookmarkStart w:id="0" w:name="_GoBack"/>
      <w:bookmarkEnd w:id="0"/>
    </w:p>
    <w:p w:rsidR="00E66419" w:rsidRDefault="00E66419" w:rsidP="00E66419">
      <w:pPr>
        <w:numPr>
          <w:ilvl w:val="1"/>
          <w:numId w:val="1"/>
        </w:numPr>
        <w:spacing w:before="120" w:after="120" w:line="240" w:lineRule="auto"/>
        <w:jc w:val="both"/>
      </w:pPr>
      <w:r>
        <w:lastRenderedPageBreak/>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Pr="00A36F7B" w:rsidRDefault="00E66419" w:rsidP="00E66419">
      <w:pPr>
        <w:numPr>
          <w:ilvl w:val="1"/>
          <w:numId w:val="1"/>
        </w:numPr>
        <w:spacing w:before="120" w:after="120" w:line="240" w:lineRule="auto"/>
        <w:jc w:val="both"/>
        <w:rPr>
          <w:color w:val="0070C0"/>
        </w:rPr>
      </w:pPr>
      <w:r w:rsidRPr="00A36F7B">
        <w:rPr>
          <w:color w:val="0070C0"/>
        </w:rPr>
        <w:t>Use dropdown lists where possible</w:t>
      </w:r>
    </w:p>
    <w:p w:rsidR="00E66419" w:rsidRPr="00A36F7B" w:rsidRDefault="00E66419" w:rsidP="00E66419">
      <w:pPr>
        <w:numPr>
          <w:ilvl w:val="1"/>
          <w:numId w:val="1"/>
        </w:numPr>
        <w:spacing w:before="120" w:after="120" w:line="240" w:lineRule="auto"/>
        <w:jc w:val="both"/>
        <w:rPr>
          <w:color w:val="0070C0"/>
        </w:rPr>
      </w:pPr>
      <w:r w:rsidRPr="00A36F7B">
        <w:rPr>
          <w:color w:val="0070C0"/>
        </w:rPr>
        <w:t>Visualize dates in human-readable format</w:t>
      </w:r>
    </w:p>
    <w:p w:rsidR="00E66419" w:rsidRPr="00A36F7B" w:rsidRDefault="00E66419" w:rsidP="00E66419">
      <w:pPr>
        <w:numPr>
          <w:ilvl w:val="1"/>
          <w:numId w:val="1"/>
        </w:numPr>
        <w:spacing w:before="120" w:after="120" w:line="240" w:lineRule="auto"/>
        <w:jc w:val="both"/>
        <w:rPr>
          <w:color w:val="0070C0"/>
        </w:rPr>
      </w:pPr>
      <w:r w:rsidRPr="00A36F7B">
        <w:rPr>
          <w:color w:val="0070C0"/>
        </w:rPr>
        <w:t>Visualize pictures for the Is Mine field</w:t>
      </w:r>
    </w:p>
    <w:p w:rsidR="00E66419" w:rsidRPr="00A36F7B" w:rsidRDefault="00E66419" w:rsidP="00E66419">
      <w:pPr>
        <w:numPr>
          <w:ilvl w:val="1"/>
          <w:numId w:val="1"/>
        </w:numPr>
        <w:spacing w:before="120" w:after="120" w:line="240" w:lineRule="auto"/>
        <w:jc w:val="both"/>
        <w:rPr>
          <w:color w:val="0070C0"/>
        </w:rPr>
      </w:pPr>
      <w:r w:rsidRPr="00A36F7B">
        <w:rPr>
          <w:color w:val="0070C0"/>
        </w:rPr>
        <w:t>Private</w:t>
      </w:r>
    </w:p>
    <w:p w:rsidR="00E66419" w:rsidRPr="004952FE" w:rsidRDefault="00E66419" w:rsidP="00E66419">
      <w:pPr>
        <w:numPr>
          <w:ilvl w:val="0"/>
          <w:numId w:val="1"/>
        </w:numPr>
        <w:spacing w:before="120" w:after="120" w:line="240" w:lineRule="auto"/>
        <w:jc w:val="both"/>
        <w:rPr>
          <w:color w:val="0070C0"/>
        </w:rPr>
      </w:pPr>
      <w:r w:rsidRPr="004952FE">
        <w:rPr>
          <w:color w:val="0070C0"/>
        </w:rPr>
        <w:t>#/trips/create (private)</w:t>
      </w:r>
    </w:p>
    <w:p w:rsidR="00E66419" w:rsidRPr="004952FE" w:rsidRDefault="00E66419" w:rsidP="00E66419">
      <w:pPr>
        <w:numPr>
          <w:ilvl w:val="1"/>
          <w:numId w:val="1"/>
        </w:numPr>
        <w:spacing w:before="120" w:after="120" w:line="240" w:lineRule="auto"/>
        <w:jc w:val="both"/>
        <w:rPr>
          <w:color w:val="0070C0"/>
        </w:rPr>
      </w:pPr>
      <w:r w:rsidRPr="004952FE">
        <w:rPr>
          <w:color w:val="0070C0"/>
        </w:rPr>
        <w:t>Available only for registered drivers</w:t>
      </w:r>
    </w:p>
    <w:p w:rsidR="00E66419" w:rsidRPr="004952FE" w:rsidRDefault="00E66419" w:rsidP="00E66419">
      <w:pPr>
        <w:numPr>
          <w:ilvl w:val="1"/>
          <w:numId w:val="1"/>
        </w:numPr>
        <w:spacing w:before="120" w:after="120" w:line="240" w:lineRule="auto"/>
        <w:jc w:val="both"/>
        <w:rPr>
          <w:color w:val="0070C0"/>
        </w:rPr>
      </w:pPr>
      <w:r w:rsidRPr="004952FE">
        <w:rPr>
          <w:color w:val="0070C0"/>
        </w:rPr>
        <w:t>Should have form with from and to cities, available seats and departure time</w:t>
      </w:r>
    </w:p>
    <w:p w:rsidR="00E66419" w:rsidRPr="00A36F7B" w:rsidRDefault="00E66419" w:rsidP="00E66419">
      <w:pPr>
        <w:numPr>
          <w:ilvl w:val="1"/>
          <w:numId w:val="1"/>
        </w:numPr>
        <w:spacing w:before="120" w:after="120" w:line="240" w:lineRule="auto"/>
        <w:jc w:val="both"/>
        <w:rPr>
          <w:color w:val="0070C0"/>
        </w:rPr>
      </w:pPr>
      <w:r w:rsidRPr="00A36F7B">
        <w:rPr>
          <w:color w:val="0070C0"/>
        </w:rPr>
        <w:t>Should redirect to the trips page after successful creation</w:t>
      </w:r>
    </w:p>
    <w:p w:rsidR="00E66419" w:rsidRPr="004952FE" w:rsidRDefault="00E66419" w:rsidP="00E66419">
      <w:pPr>
        <w:numPr>
          <w:ilvl w:val="1"/>
          <w:numId w:val="1"/>
        </w:numPr>
        <w:spacing w:before="120" w:after="120" w:line="240" w:lineRule="auto"/>
        <w:jc w:val="both"/>
        <w:rPr>
          <w:color w:val="0070C0"/>
        </w:rPr>
      </w:pPr>
      <w:r w:rsidRPr="004952FE">
        <w:rPr>
          <w:color w:val="0070C0"/>
        </w:rPr>
        <w:t>Use dropdown lists where possible</w:t>
      </w:r>
    </w:p>
    <w:p w:rsidR="00E66419" w:rsidRPr="004952FE" w:rsidRDefault="00E66419" w:rsidP="00E66419">
      <w:pPr>
        <w:numPr>
          <w:ilvl w:val="1"/>
          <w:numId w:val="1"/>
        </w:numPr>
        <w:spacing w:before="120" w:after="120" w:line="240" w:lineRule="auto"/>
        <w:jc w:val="both"/>
        <w:rPr>
          <w:color w:val="0070C0"/>
        </w:rPr>
      </w:pPr>
      <w:r w:rsidRPr="004952FE">
        <w:rPr>
          <w:color w:val="0070C0"/>
        </w:rPr>
        <w:t>Use numeric textbox and date time picker</w:t>
      </w:r>
    </w:p>
    <w:p w:rsidR="00E66419" w:rsidRPr="004952FE" w:rsidRDefault="00E66419" w:rsidP="00E66419">
      <w:pPr>
        <w:numPr>
          <w:ilvl w:val="1"/>
          <w:numId w:val="1"/>
        </w:numPr>
        <w:spacing w:before="120" w:after="120" w:line="240" w:lineRule="auto"/>
        <w:jc w:val="both"/>
        <w:rPr>
          <w:color w:val="0070C0"/>
        </w:rPr>
      </w:pPr>
      <w:r w:rsidRPr="004952FE">
        <w:rPr>
          <w:color w:val="0070C0"/>
        </w:rPr>
        <w:t>Validate the fields as much as possible on the form</w:t>
      </w:r>
    </w:p>
    <w:p w:rsidR="00E66419" w:rsidRPr="004952FE" w:rsidRDefault="00E66419" w:rsidP="00E66419">
      <w:pPr>
        <w:numPr>
          <w:ilvl w:val="1"/>
          <w:numId w:val="1"/>
        </w:numPr>
        <w:spacing w:before="120" w:after="120" w:line="240" w:lineRule="auto"/>
        <w:jc w:val="both"/>
        <w:rPr>
          <w:color w:val="0070C0"/>
        </w:rPr>
      </w:pPr>
      <w:r w:rsidRPr="004952FE">
        <w:rPr>
          <w:color w:val="0070C0"/>
        </w:rPr>
        <w:t>Private</w:t>
      </w:r>
    </w:p>
    <w:p w:rsidR="00E66419" w:rsidRPr="00A36F7B" w:rsidRDefault="00E66419" w:rsidP="00E66419">
      <w:pPr>
        <w:numPr>
          <w:ilvl w:val="0"/>
          <w:numId w:val="1"/>
        </w:numPr>
        <w:spacing w:before="120" w:after="120" w:line="240" w:lineRule="auto"/>
        <w:jc w:val="both"/>
        <w:rPr>
          <w:color w:val="0070C0"/>
        </w:rPr>
      </w:pPr>
      <w:r w:rsidRPr="00A36F7B">
        <w:rPr>
          <w:color w:val="0070C0"/>
        </w:rPr>
        <w:t>#/trips/:id (private)</w:t>
      </w:r>
    </w:p>
    <w:p w:rsidR="00E66419" w:rsidRPr="00A36F7B" w:rsidRDefault="00E66419" w:rsidP="00E66419">
      <w:pPr>
        <w:numPr>
          <w:ilvl w:val="1"/>
          <w:numId w:val="1"/>
        </w:numPr>
        <w:spacing w:before="120" w:after="120" w:line="240" w:lineRule="auto"/>
        <w:jc w:val="both"/>
        <w:rPr>
          <w:color w:val="0070C0"/>
        </w:rPr>
      </w:pPr>
      <w:r w:rsidRPr="00A36F7B">
        <w:rPr>
          <w:color w:val="0070C0"/>
        </w:rPr>
        <w:t>Should show information about the trip with the provided id</w:t>
      </w:r>
    </w:p>
    <w:p w:rsidR="00E66419" w:rsidRPr="00A36F7B" w:rsidRDefault="00E66419" w:rsidP="00E66419">
      <w:pPr>
        <w:numPr>
          <w:ilvl w:val="1"/>
          <w:numId w:val="1"/>
        </w:numPr>
        <w:spacing w:before="120" w:after="120" w:line="240" w:lineRule="auto"/>
        <w:jc w:val="both"/>
        <w:rPr>
          <w:color w:val="0070C0"/>
        </w:rPr>
      </w:pPr>
      <w:r w:rsidRPr="00A36F7B">
        <w:rPr>
          <w:color w:val="0070C0"/>
        </w:rPr>
        <w:t>Should give possibility for joining the trip</w:t>
      </w:r>
    </w:p>
    <w:p w:rsidR="00E66419" w:rsidRPr="00A36F7B" w:rsidRDefault="00E66419" w:rsidP="00E66419">
      <w:pPr>
        <w:numPr>
          <w:ilvl w:val="1"/>
          <w:numId w:val="1"/>
        </w:numPr>
        <w:spacing w:before="120" w:after="120" w:line="240" w:lineRule="auto"/>
        <w:jc w:val="both"/>
        <w:rPr>
          <w:color w:val="0070C0"/>
        </w:rPr>
      </w:pPr>
      <w:r w:rsidRPr="00A36F7B">
        <w:rPr>
          <w:color w:val="0070C0"/>
        </w:rPr>
        <w:t>Should show all the passengers’ names</w:t>
      </w:r>
    </w:p>
    <w:p w:rsidR="00E66419" w:rsidRDefault="00E66419" w:rsidP="00E66419">
      <w:pPr>
        <w:pStyle w:val="Heading1"/>
      </w:pPr>
      <w:r>
        <w:t>General requirements</w:t>
      </w:r>
    </w:p>
    <w:p w:rsidR="00E66419" w:rsidRDefault="00E66419" w:rsidP="00E66419">
      <w:r>
        <w:t xml:space="preserve">The application’s core logic must be written with </w:t>
      </w:r>
      <w:proofErr w:type="spellStart"/>
      <w:r>
        <w:t>AngularJS</w:t>
      </w:r>
      <w:proofErr w:type="spellEnd"/>
      <w:r>
        <w:t xml:space="preserve">. You are free to use any other libraries like Twitter Bootstrap, </w:t>
      </w:r>
      <w:proofErr w:type="spellStart"/>
      <w:r>
        <w:t>jQuery</w:t>
      </w:r>
      <w:proofErr w:type="spellEnd"/>
      <w:r>
        <w:t xml:space="preserve">, </w:t>
      </w:r>
      <w:proofErr w:type="spellStart"/>
      <w:r>
        <w:t>UnderscoreJS</w:t>
      </w:r>
      <w:proofErr w:type="spellEnd"/>
      <w:r>
        <w:t>, etc.</w:t>
      </w:r>
    </w:p>
    <w:p w:rsidR="00E66419" w:rsidRDefault="00E66419" w:rsidP="00E66419">
      <w:r>
        <w:t>Your application must have:</w:t>
      </w:r>
    </w:p>
    <w:p w:rsidR="00E66419" w:rsidRPr="0059038B" w:rsidRDefault="00E66419" w:rsidP="00E66419">
      <w:pPr>
        <w:numPr>
          <w:ilvl w:val="0"/>
          <w:numId w:val="2"/>
        </w:numPr>
        <w:spacing w:before="120" w:after="120" w:line="240" w:lineRule="auto"/>
        <w:jc w:val="both"/>
        <w:rPr>
          <w:color w:val="0070C0"/>
        </w:rPr>
      </w:pPr>
      <w:r w:rsidRPr="0059038B">
        <w:rPr>
          <w:color w:val="0070C0"/>
        </w:rP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Pr="0059038B" w:rsidRDefault="00E66419" w:rsidP="00E66419">
      <w:pPr>
        <w:numPr>
          <w:ilvl w:val="0"/>
          <w:numId w:val="2"/>
        </w:numPr>
        <w:spacing w:before="120" w:after="120" w:line="240" w:lineRule="auto"/>
        <w:jc w:val="both"/>
        <w:rPr>
          <w:color w:val="0070C0"/>
        </w:rPr>
      </w:pPr>
      <w:r w:rsidRPr="0059038B">
        <w:rPr>
          <w:color w:val="0070C0"/>
        </w:rPr>
        <w:t>At least 1 custom filter</w:t>
      </w:r>
    </w:p>
    <w:p w:rsidR="00E66419" w:rsidRPr="00D11891" w:rsidRDefault="00E66419" w:rsidP="00E66419">
      <w:pPr>
        <w:numPr>
          <w:ilvl w:val="0"/>
          <w:numId w:val="2"/>
        </w:numPr>
        <w:spacing w:before="120" w:after="120" w:line="240" w:lineRule="auto"/>
        <w:jc w:val="both"/>
        <w:rPr>
          <w:color w:val="0070C0"/>
        </w:rPr>
      </w:pPr>
      <w:r w:rsidRPr="00D11891">
        <w:rPr>
          <w:color w:val="0070C0"/>
        </w:rPr>
        <w:t>At least 4 custom (excluding the identity services)</w:t>
      </w:r>
    </w:p>
    <w:p w:rsidR="00E66419" w:rsidRPr="00D11891" w:rsidRDefault="00E66419" w:rsidP="00E66419">
      <w:pPr>
        <w:numPr>
          <w:ilvl w:val="0"/>
          <w:numId w:val="2"/>
        </w:numPr>
        <w:spacing w:before="120" w:after="120" w:line="240" w:lineRule="auto"/>
        <w:jc w:val="both"/>
        <w:rPr>
          <w:color w:val="0070C0"/>
        </w:rPr>
      </w:pPr>
      <w:r w:rsidRPr="00D11891">
        <w:rPr>
          <w:color w:val="0070C0"/>
        </w:rP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proofErr w:type="spellStart"/>
      <w:r w:rsidRPr="00707983">
        <w:lastRenderedPageBreak/>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w:t>
            </w:r>
            <w:proofErr w:type="spellStart"/>
            <w:r>
              <w:t>Order</w:t>
            </w:r>
            <w:r w:rsidR="00776D1D">
              <w:t>Type</w:t>
            </w:r>
            <w:proofErr w:type="spellEnd"/>
            <w:r>
              <w:t xml:space="preserve"> is “</w:t>
            </w:r>
            <w:proofErr w:type="spellStart"/>
            <w:r w:rsidRPr="00F238D9">
              <w:rPr>
                <w:b/>
              </w:rPr>
              <w:t>asc</w:t>
            </w:r>
            <w:proofErr w:type="spellEnd"/>
            <w:r>
              <w:t>” or “</w:t>
            </w:r>
            <w:proofErr w:type="spellStart"/>
            <w:r w:rsidRPr="00F238D9">
              <w:rPr>
                <w:b/>
              </w:rPr>
              <w:t>desc</w:t>
            </w:r>
            <w:proofErr w:type="spellEnd"/>
            <w:r>
              <w:t xml:space="preserve">”. If order is missing, it is assumed </w:t>
            </w:r>
            <w:r w:rsidR="002050D0">
              <w:t xml:space="preserve">“date” as default in </w:t>
            </w:r>
            <w:r>
              <w:t>“</w:t>
            </w:r>
            <w:proofErr w:type="spellStart"/>
            <w:r>
              <w:t>asc</w:t>
            </w:r>
            <w:proofErr w:type="spellEnd"/>
            <w:r>
              <w:t xml:space="preserve">”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w:t>
            </w:r>
            <w:proofErr w:type="spellStart"/>
            <w:r w:rsidR="0063488E">
              <w:t>onlyMine</w:t>
            </w:r>
            <w:proofErr w:type="spellEnd"/>
            <w:r w:rsidR="0063488E">
              <w:t xml:space="preserv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proofErr w:type="spellStart"/>
      <w:r w:rsidR="00B04DAF" w:rsidRPr="00B04DAF">
        <w:rPr>
          <w:b/>
          <w:i/>
        </w:rPr>
        <w:t>orderBy</w:t>
      </w:r>
      <w:proofErr w:type="spellEnd"/>
      <w:r w:rsidRPr="00BA42A2">
        <w:rPr>
          <w:b/>
        </w:rPr>
        <w:t xml:space="preserve">, </w:t>
      </w:r>
      <w:proofErr w:type="spellStart"/>
      <w:r w:rsidR="00B04DAF" w:rsidRPr="00B04DAF">
        <w:rPr>
          <w:b/>
          <w:i/>
        </w:rPr>
        <w:t>orderType</w:t>
      </w:r>
      <w:proofErr w:type="spellEnd"/>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00B04DAF" w:rsidRPr="00B04DAF">
        <w:rPr>
          <w:b/>
          <w:i/>
        </w:rPr>
        <w:t>onlyMine</w:t>
      </w:r>
      <w:proofErr w:type="spellEnd"/>
      <w:r w:rsidR="00B04DAF" w:rsidRPr="00B04DAF">
        <w:rPr>
          <w:b/>
          <w:i/>
        </w:rPr>
        <w:t xml:space="preserv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w:t>
      </w:r>
      <w:proofErr w:type="gramStart"/>
      <w:r w:rsidRPr="00BA42A2">
        <w:rPr>
          <w:b/>
          <w:i/>
        </w:rPr>
        <w:t>?page</w:t>
      </w:r>
      <w:proofErr w:type="spellEnd"/>
      <w:proofErr w:type="gram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w:t>
      </w:r>
      <w:proofErr w:type="gramStart"/>
      <w:r>
        <w:rPr>
          <w:b/>
        </w:rPr>
        <w:t>f</w:t>
      </w:r>
      <w:r w:rsidRPr="004146EE">
        <w:rPr>
          <w:rFonts w:ascii="Consolas" w:hAnsi="Consolas" w:cs="Consolas"/>
          <w:b/>
          <w:noProof/>
          <w:sz w:val="20"/>
          <w:szCs w:val="20"/>
        </w:rPr>
        <w:t>rom</w:t>
      </w:r>
      <w:proofErr w:type="gramEnd"/>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w:t>
      </w:r>
      <w:proofErr w:type="spellStart"/>
      <w:r>
        <w:rPr>
          <w:b/>
        </w:rPr>
        <w:t>api</w:t>
      </w:r>
      <w:proofErr w:type="spellEnd"/>
      <w:r>
        <w:rPr>
          <w:b/>
        </w:rPr>
        <w:t>/cities)</w:t>
      </w:r>
    </w:p>
    <w:p w:rsidR="009771B1" w:rsidRDefault="009771B1" w:rsidP="00844B55">
      <w:pPr>
        <w:spacing w:after="60"/>
        <w:rPr>
          <w:b/>
        </w:rPr>
      </w:pPr>
      <w:r>
        <w:rPr>
          <w:b/>
        </w:rPr>
        <w:t xml:space="preserve">* NOTE: </w:t>
      </w:r>
      <w:proofErr w:type="spellStart"/>
      <w:r>
        <w:rPr>
          <w:b/>
        </w:rPr>
        <w:t>isMine</w:t>
      </w:r>
      <w:proofErr w:type="spellEnd"/>
      <w:r>
        <w:rPr>
          <w:b/>
        </w:rPr>
        <w:t xml:space="preserv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proofErr w:type="spellStart"/>
            <w:r>
              <w:t>api</w:t>
            </w:r>
            <w:proofErr w:type="spellEnd"/>
            <w:r>
              <w:t>/trips/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proofErr w:type="spellStart"/>
            <w:r>
              <w:t>api</w:t>
            </w:r>
            <w:proofErr w:type="spellEnd"/>
            <w:r>
              <w:t>/trips/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5"/>
      <w:footerReference w:type="default" r:id="rId16"/>
      <w:headerReference w:type="first" r:id="rId17"/>
      <w:footerReference w:type="first" r:id="rId18"/>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1A" w:rsidRDefault="00CA391A" w:rsidP="006F61B7">
      <w:pPr>
        <w:spacing w:after="0" w:line="240" w:lineRule="auto"/>
      </w:pPr>
      <w:r>
        <w:separator/>
      </w:r>
    </w:p>
  </w:endnote>
  <w:endnote w:type="continuationSeparator" w:id="0">
    <w:p w:rsidR="00CA391A" w:rsidRDefault="00CA391A"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36F7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36F7B">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36F7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36F7B">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9A154FE"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0C74F7"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1A" w:rsidRDefault="00CA391A" w:rsidP="006F61B7">
      <w:pPr>
        <w:spacing w:after="0" w:line="240" w:lineRule="auto"/>
      </w:pPr>
      <w:r>
        <w:separator/>
      </w:r>
    </w:p>
  </w:footnote>
  <w:footnote w:type="continuationSeparator" w:id="0">
    <w:p w:rsidR="00CA391A" w:rsidRDefault="00CA391A"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proofErr w:type="spellStart"/>
    <w:r w:rsidR="00B94054">
      <w:rPr>
        <w:b/>
        <w:sz w:val="36"/>
        <w:szCs w:val="36"/>
      </w:rPr>
      <w:t>Telerik</w:t>
    </w:r>
    <w:proofErr w:type="spellEnd"/>
    <w:r w:rsidR="00B94054">
      <w:rPr>
        <w:b/>
        <w:sz w:val="36"/>
        <w:szCs w:val="36"/>
      </w:rPr>
      <w:t xml:space="preserve">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526B6"/>
    <w:rsid w:val="00055FBC"/>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55CF2"/>
    <w:rsid w:val="003606B6"/>
    <w:rsid w:val="00362F36"/>
    <w:rsid w:val="00397AC0"/>
    <w:rsid w:val="003A1963"/>
    <w:rsid w:val="003A72C8"/>
    <w:rsid w:val="003D618E"/>
    <w:rsid w:val="003D6775"/>
    <w:rsid w:val="003E0D5E"/>
    <w:rsid w:val="003E3D08"/>
    <w:rsid w:val="003E4E51"/>
    <w:rsid w:val="00401BB4"/>
    <w:rsid w:val="004053A7"/>
    <w:rsid w:val="00413627"/>
    <w:rsid w:val="004144F1"/>
    <w:rsid w:val="004146EE"/>
    <w:rsid w:val="00430D8A"/>
    <w:rsid w:val="00442BA8"/>
    <w:rsid w:val="0045142F"/>
    <w:rsid w:val="00463F07"/>
    <w:rsid w:val="004952FE"/>
    <w:rsid w:val="004C3505"/>
    <w:rsid w:val="004D1AB2"/>
    <w:rsid w:val="004D5587"/>
    <w:rsid w:val="004E0DDF"/>
    <w:rsid w:val="00522F0F"/>
    <w:rsid w:val="00530E90"/>
    <w:rsid w:val="00534D34"/>
    <w:rsid w:val="00537F5F"/>
    <w:rsid w:val="00540D22"/>
    <w:rsid w:val="00552979"/>
    <w:rsid w:val="005741FB"/>
    <w:rsid w:val="0059038B"/>
    <w:rsid w:val="00590D55"/>
    <w:rsid w:val="005D4891"/>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E0207"/>
    <w:rsid w:val="008E309A"/>
    <w:rsid w:val="008F2C4F"/>
    <w:rsid w:val="008F7F25"/>
    <w:rsid w:val="00923550"/>
    <w:rsid w:val="00930408"/>
    <w:rsid w:val="00931433"/>
    <w:rsid w:val="00935B89"/>
    <w:rsid w:val="00957E10"/>
    <w:rsid w:val="0096693F"/>
    <w:rsid w:val="0097701D"/>
    <w:rsid w:val="009771B1"/>
    <w:rsid w:val="00985692"/>
    <w:rsid w:val="009A00F5"/>
    <w:rsid w:val="009B4ED2"/>
    <w:rsid w:val="009C0353"/>
    <w:rsid w:val="009E7F9F"/>
    <w:rsid w:val="00A0476C"/>
    <w:rsid w:val="00A1387D"/>
    <w:rsid w:val="00A15A01"/>
    <w:rsid w:val="00A36EA3"/>
    <w:rsid w:val="00A36F7B"/>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C6E1B"/>
    <w:rsid w:val="00BF0A89"/>
    <w:rsid w:val="00BF614F"/>
    <w:rsid w:val="00C02E6C"/>
    <w:rsid w:val="00C228E5"/>
    <w:rsid w:val="00C27318"/>
    <w:rsid w:val="00C43ECC"/>
    <w:rsid w:val="00C446E7"/>
    <w:rsid w:val="00C571FE"/>
    <w:rsid w:val="00C7103F"/>
    <w:rsid w:val="00C72334"/>
    <w:rsid w:val="00C87C79"/>
    <w:rsid w:val="00CA391A"/>
    <w:rsid w:val="00CA4F32"/>
    <w:rsid w:val="00CB1DDA"/>
    <w:rsid w:val="00CF7A62"/>
    <w:rsid w:val="00D03DD4"/>
    <w:rsid w:val="00D11891"/>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95A51"/>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a2014.bgcoder.com/Help"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a2014.bgcoder.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ikolayKostov-IvayloKenov/TripExchange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FC0E89-D433-48BF-98A1-2A17A5CE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3036</TotalTime>
  <Pages>9</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Mastermind</cp:lastModifiedBy>
  <cp:revision>207</cp:revision>
  <dcterms:created xsi:type="dcterms:W3CDTF">2014-09-26T13:42:00Z</dcterms:created>
  <dcterms:modified xsi:type="dcterms:W3CDTF">2014-09-29T12:42:00Z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